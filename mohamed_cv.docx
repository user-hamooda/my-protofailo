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FC22E" w14:textId="727F9502" w:rsidR="006F5C63" w:rsidRPr="00F34E26" w:rsidRDefault="006F5C63" w:rsidP="003639CC">
      <w:pPr>
        <w:pStyle w:val="af0"/>
        <w:bidi w:val="0"/>
        <w:jc w:val="left"/>
        <w:rPr>
          <w:rFonts w:asciiTheme="majorBidi" w:hAnsiTheme="majorBidi" w:cstheme="majorBidi"/>
          <w:cs w:val="0"/>
        </w:rPr>
      </w:pPr>
    </w:p>
    <w:sdt>
      <w:sdtPr>
        <w:rPr>
          <w:rFonts w:asciiTheme="majorBidi" w:hAnsiTheme="majorBidi" w:cstheme="majorBidi"/>
          <w:rtl w:val="0"/>
        </w:rPr>
        <w:alias w:val="فئة"/>
        <w:tag w:val=""/>
        <w:id w:val="1543715586"/>
        <w:placeholder>
          <w:docPart w:val="3313C62E775842998B215F5C847921C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61C909F1" w14:textId="08F31B7D" w:rsidR="006F5C63" w:rsidRPr="00F34E26" w:rsidRDefault="00CD462D" w:rsidP="003639CC">
          <w:pPr>
            <w:pStyle w:val="af0"/>
            <w:bidi w:val="0"/>
            <w:rPr>
              <w:rFonts w:asciiTheme="majorBidi" w:hAnsiTheme="majorBidi" w:cstheme="majorBidi"/>
              <w:cs w:val="0"/>
            </w:rPr>
          </w:pPr>
          <w:r>
            <w:rPr>
              <w:rFonts w:asciiTheme="majorBidi" w:hAnsiTheme="majorBidi" w:cstheme="majorBidi"/>
              <w:rtl w:val="0"/>
              <w:cs w:val="0"/>
            </w:rPr>
            <w:t>Gaza</w:t>
          </w:r>
        </w:p>
      </w:sdtContent>
    </w:sdt>
    <w:p w14:paraId="788F5B55" w14:textId="273D74DB" w:rsidR="006F5C63" w:rsidRPr="00F34E26" w:rsidRDefault="00000000" w:rsidP="003639CC">
      <w:pPr>
        <w:pStyle w:val="af0"/>
        <w:bidi w:val="0"/>
        <w:rPr>
          <w:rFonts w:asciiTheme="majorBidi" w:hAnsiTheme="majorBidi" w:cstheme="majorBidi"/>
          <w:cs w:val="0"/>
        </w:rPr>
      </w:pPr>
      <w:sdt>
        <w:sdtPr>
          <w:rPr>
            <w:rFonts w:asciiTheme="majorBidi" w:hAnsiTheme="majorBidi" w:cstheme="majorBidi"/>
            <w:rtl w:val="0"/>
          </w:rPr>
          <w:alias w:val="الهاتف"/>
          <w:tag w:val="الهاتف"/>
          <w:id w:val="599758962"/>
          <w:placeholder>
            <w:docPart w:val="06D7BEB361B4411595B8A642BD937AD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CD462D">
            <w:rPr>
              <w:rFonts w:asciiTheme="majorBidi" w:hAnsiTheme="majorBidi" w:cstheme="majorBidi"/>
              <w:rtl w:val="0"/>
              <w:cs w:val="0"/>
            </w:rPr>
            <w:t>0597772385</w:t>
          </w:r>
        </w:sdtContent>
      </w:sdt>
    </w:p>
    <w:sdt>
      <w:sdtPr>
        <w:rPr>
          <w:rFonts w:asciiTheme="majorBidi" w:hAnsiTheme="majorBidi" w:cstheme="majorBidi"/>
          <w:rtl w:val="0"/>
        </w:rPr>
        <w:alias w:val="موقع ويب"/>
        <w:tag w:val="موقع ويب"/>
        <w:id w:val="48967594"/>
        <w:placeholder>
          <w:docPart w:val="8C83B26CC80F4483B912150E0F247E9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2EAFC497" w14:textId="45667FA7" w:rsidR="006F5C63" w:rsidRPr="00F34E26" w:rsidRDefault="003358E7" w:rsidP="003639CC">
          <w:pPr>
            <w:pStyle w:val="af0"/>
            <w:bidi w:val="0"/>
            <w:rPr>
              <w:rFonts w:asciiTheme="majorBidi" w:hAnsiTheme="majorBidi" w:cstheme="majorBidi"/>
              <w:cs w:val="0"/>
            </w:rPr>
          </w:pPr>
          <w:r w:rsidRPr="003358E7">
            <w:rPr>
              <w:rFonts w:asciiTheme="majorBidi" w:hAnsiTheme="majorBidi" w:cstheme="majorBidi"/>
              <w:rtl w:val="0"/>
              <w:cs w:val="0"/>
            </w:rPr>
            <w:t>https://user-hamooda.github.io/my-protofailo/home</w:t>
          </w:r>
        </w:p>
      </w:sdtContent>
    </w:sdt>
    <w:sdt>
      <w:sdtPr>
        <w:rPr>
          <w:rStyle w:val="af"/>
          <w:rFonts w:asciiTheme="majorBidi" w:hAnsiTheme="majorBidi" w:cstheme="majorBidi"/>
          <w:rtl w:val="0"/>
        </w:rPr>
        <w:alias w:val="البريد الإلكتروني"/>
        <w:tag w:val=""/>
        <w:id w:val="1889536063"/>
        <w:placeholder>
          <w:docPart w:val="F3EFD87BCC164B94AD0D24789F07A6B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2815A04F" w14:textId="574C84FC" w:rsidR="006F5C63" w:rsidRPr="00F34E26" w:rsidRDefault="007E7BA3" w:rsidP="003639CC">
          <w:pPr>
            <w:pStyle w:val="af0"/>
            <w:bidi w:val="0"/>
            <w:rPr>
              <w:rStyle w:val="af"/>
              <w:rFonts w:asciiTheme="majorBidi" w:hAnsiTheme="majorBidi" w:cstheme="majorBidi"/>
              <w:cs w:val="0"/>
            </w:rPr>
          </w:pPr>
          <w:r>
            <w:rPr>
              <w:rStyle w:val="af"/>
              <w:rFonts w:asciiTheme="majorBidi" w:hAnsiTheme="majorBidi" w:cstheme="majorBidi"/>
              <w:rtl w:val="0"/>
              <w:cs w:val="0"/>
            </w:rPr>
            <w:t>bl3ck.2005@gmail.com</w:t>
          </w:r>
        </w:p>
      </w:sdtContent>
    </w:sdt>
    <w:p w14:paraId="60B3CD2A" w14:textId="6C5DE76A" w:rsidR="006F5C63" w:rsidRPr="00F34E26" w:rsidRDefault="007E7BA3" w:rsidP="003639CC">
      <w:pPr>
        <w:pStyle w:val="af1"/>
        <w:bidi w:val="0"/>
        <w:rPr>
          <w:rFonts w:asciiTheme="majorBidi" w:hAnsiTheme="majorBidi"/>
          <w:cs w:val="0"/>
        </w:rPr>
      </w:pPr>
      <w:sdt>
        <w:sdtPr>
          <w:rPr>
            <w:rFonts w:asciiTheme="majorBidi" w:hAnsiTheme="majorBidi"/>
            <w:rtl w:val="0"/>
          </w:rPr>
          <w:alias w:val="اسمك"/>
          <w:tag w:val=""/>
          <w:id w:val="1197042864"/>
          <w:placeholder>
            <w:docPart w:val="5E228118D69C46A1BDC3AC8A81626FB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7E7BA3">
            <w:rPr>
              <w:rFonts w:asciiTheme="majorBidi" w:hAnsiTheme="majorBidi"/>
              <w:rtl w:val="0"/>
              <w:cs w:val="0"/>
            </w:rPr>
            <w:t>Mohamed</w:t>
          </w:r>
          <w:r w:rsidR="00C71C7C">
            <w:rPr>
              <w:rFonts w:asciiTheme="majorBidi" w:hAnsiTheme="majorBidi"/>
              <w:rtl w:val="0"/>
              <w:cs w:val="0"/>
            </w:rPr>
            <w:t xml:space="preserve"> Ahmed </w:t>
          </w:r>
          <w:r w:rsidRPr="007E7BA3">
            <w:rPr>
              <w:rFonts w:asciiTheme="majorBidi" w:hAnsiTheme="majorBidi"/>
              <w:rtl w:val="0"/>
              <w:cs w:val="0"/>
            </w:rPr>
            <w:t>Al-amoudi</w:t>
          </w:r>
        </w:sdtContent>
      </w:sdt>
    </w:p>
    <w:tbl>
      <w:tblPr>
        <w:tblStyle w:val="a8"/>
        <w:bidiVisual/>
        <w:tblW w:w="5000" w:type="pct"/>
        <w:tblLook w:val="04A0" w:firstRow="1" w:lastRow="0" w:firstColumn="1" w:lastColumn="0" w:noHBand="0" w:noVBand="1"/>
        <w:tblDescription w:val="سيرة ذاتية"/>
      </w:tblPr>
      <w:tblGrid>
        <w:gridCol w:w="1755"/>
        <w:gridCol w:w="448"/>
        <w:gridCol w:w="7604"/>
      </w:tblGrid>
      <w:tr w:rsidR="006F5C63" w:rsidRPr="00F34E26" w14:paraId="080339C3" w14:textId="77777777">
        <w:tc>
          <w:tcPr>
            <w:tcW w:w="1778" w:type="dxa"/>
          </w:tcPr>
          <w:p w14:paraId="6CD2B59F" w14:textId="44093812" w:rsidR="006F5C63" w:rsidRPr="00F34E26" w:rsidRDefault="005A43B1" w:rsidP="00C71C7C">
            <w:pPr>
              <w:pStyle w:val="1"/>
              <w:bidi w:val="0"/>
              <w:jc w:val="center"/>
              <w:rPr>
                <w:rFonts w:asciiTheme="majorBidi" w:hAnsiTheme="majorBidi"/>
                <w:cs w:val="0"/>
              </w:rPr>
            </w:pPr>
            <w:r w:rsidRPr="005A43B1">
              <w:rPr>
                <w:rFonts w:asciiTheme="majorBidi" w:hAnsiTheme="majorBidi"/>
                <w:rtl w:val="0"/>
                <w:cs w:val="0"/>
                <w:lang w:val="ar-SA"/>
              </w:rPr>
              <w:t>object</w:t>
            </w:r>
          </w:p>
        </w:tc>
        <w:tc>
          <w:tcPr>
            <w:tcW w:w="472" w:type="dxa"/>
          </w:tcPr>
          <w:p w14:paraId="6A8E8E25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p w14:paraId="79F0052B" w14:textId="6612B9F4" w:rsidR="006F5C63" w:rsidRPr="00E64F4C" w:rsidRDefault="00775E9F" w:rsidP="003639CC">
            <w:pPr>
              <w:pStyle w:val="a5"/>
              <w:bidi w:val="0"/>
              <w:rPr>
                <w:cs w:val="0"/>
              </w:rPr>
            </w:pPr>
            <w:r w:rsidRPr="00775E9F">
              <w:t>I am seeking a challenging and dynamic role where I can leverage my skills and experience to achieve tangible results. I am passionate about joining an organization that fosters innovation, continuous learning, and personal growth</w:t>
            </w:r>
            <w:r>
              <w:rPr>
                <w:rFonts w:hint="cs"/>
              </w:rPr>
              <w:t xml:space="preserve"> </w:t>
            </w:r>
            <w:r w:rsidRPr="00775E9F">
              <w:t>.</w:t>
            </w:r>
          </w:p>
        </w:tc>
      </w:tr>
      <w:tr w:rsidR="006F5C63" w:rsidRPr="00F34E26" w14:paraId="60A55274" w14:textId="77777777">
        <w:tc>
          <w:tcPr>
            <w:tcW w:w="1778" w:type="dxa"/>
          </w:tcPr>
          <w:p w14:paraId="7ECB9A1E" w14:textId="7ACCADBE" w:rsidR="006F5C63" w:rsidRPr="00F34E26" w:rsidRDefault="001F2C45" w:rsidP="00C71C7C">
            <w:pPr>
              <w:pStyle w:val="1"/>
              <w:bidi w:val="0"/>
              <w:jc w:val="center"/>
              <w:rPr>
                <w:rFonts w:asciiTheme="majorBidi" w:hAnsiTheme="majorBidi"/>
                <w:cs w:val="0"/>
              </w:rPr>
            </w:pPr>
            <w:r w:rsidRPr="001F2C45">
              <w:rPr>
                <w:rFonts w:asciiTheme="majorBidi" w:hAnsiTheme="majorBidi"/>
                <w:rtl w:val="0"/>
                <w:cs w:val="0"/>
                <w:lang w:val="ar-SA"/>
              </w:rPr>
              <w:t>Skills</w:t>
            </w:r>
          </w:p>
        </w:tc>
        <w:tc>
          <w:tcPr>
            <w:tcW w:w="472" w:type="dxa"/>
          </w:tcPr>
          <w:p w14:paraId="63E47E83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p w14:paraId="243BB282" w14:textId="77777777" w:rsidR="00EC3E91" w:rsidRPr="00EC3E91" w:rsidRDefault="00EC3E91" w:rsidP="00EC3E91">
            <w:pPr>
              <w:pStyle w:val="a5"/>
              <w:bidi w:val="0"/>
              <w:rPr>
                <w:sz w:val="36"/>
                <w:szCs w:val="36"/>
                <w:rtl w:val="0"/>
              </w:rPr>
            </w:pPr>
            <w:r w:rsidRPr="00EC3E91">
              <w:rPr>
                <w:rFonts w:asciiTheme="majorBidi" w:eastAsiaTheme="majorEastAsia" w:hAnsiTheme="majorBidi" w:cstheme="majorBidi"/>
                <w:b/>
                <w:bCs/>
                <w:caps/>
                <w:color w:val="404040" w:themeColor="text1" w:themeTint="BF"/>
                <w:rtl w:val="0"/>
                <w:cs w:val="0"/>
                <w14:ligatures w14:val="standardContextual"/>
              </w:rPr>
              <w:t>general</w:t>
            </w:r>
          </w:p>
          <w:p w14:paraId="121D1BDB" w14:textId="77777777" w:rsidR="006F5C63" w:rsidRDefault="00EC3E91" w:rsidP="00EC3E91">
            <w:pPr>
              <w:pStyle w:val="a5"/>
              <w:bidi w:val="0"/>
              <w:rPr>
                <w:rtl w:val="0"/>
                <w:cs w:val="0"/>
              </w:rPr>
            </w:pPr>
            <w:r>
              <w:rPr>
                <w:rtl w:val="0"/>
                <w:cs w:val="0"/>
              </w:rPr>
              <w:t>Attention to details - cooperation - communication - creativity - data analysis - data collection - teamwork - time management</w:t>
            </w:r>
          </w:p>
          <w:p w14:paraId="024690A0" w14:textId="77777777" w:rsidR="00C263FC" w:rsidRDefault="00C263FC" w:rsidP="00C263FC">
            <w:pPr>
              <w:pStyle w:val="a5"/>
              <w:bidi w:val="0"/>
              <w:rPr>
                <w:rtl w:val="0"/>
              </w:rPr>
            </w:pPr>
            <w:r w:rsidRPr="00C263FC">
              <w:rPr>
                <w:rFonts w:asciiTheme="majorBidi" w:eastAsiaTheme="majorEastAsia" w:hAnsiTheme="majorBidi" w:cstheme="majorBidi"/>
                <w:b/>
                <w:bCs/>
                <w:caps/>
                <w:color w:val="404040" w:themeColor="text1" w:themeTint="BF"/>
                <w:rtl w:val="0"/>
                <w:cs w:val="0"/>
                <w14:ligatures w14:val="standardContextual"/>
              </w:rPr>
              <w:t>Frontend</w:t>
            </w:r>
          </w:p>
          <w:p w14:paraId="5D56A92F" w14:textId="62523D8E" w:rsidR="00C263FC" w:rsidRPr="00C263FC" w:rsidRDefault="00C263FC" w:rsidP="00C263FC">
            <w:pPr>
              <w:pStyle w:val="a5"/>
              <w:bidi w:val="0"/>
              <w:rPr>
                <w:rFonts w:hint="cs"/>
                <w:cs w:val="0"/>
              </w:rPr>
            </w:pPr>
            <w:r>
              <w:rPr>
                <w:rtl w:val="0"/>
                <w:cs w:val="0"/>
              </w:rPr>
              <w:t xml:space="preserve">html - cs - js - sass - bootstrap - </w:t>
            </w:r>
            <w:r>
              <w:rPr>
                <w:rtl w:val="0"/>
                <w:cs w:val="0"/>
              </w:rPr>
              <w:t>figma</w:t>
            </w:r>
            <w:r>
              <w:rPr>
                <w:rtl w:val="0"/>
                <w:cs w:val="0"/>
              </w:rPr>
              <w:t xml:space="preserve"> - </w:t>
            </w:r>
            <w:r>
              <w:rPr>
                <w:rtl w:val="0"/>
                <w:cs w:val="0"/>
              </w:rPr>
              <w:t>github</w:t>
            </w:r>
          </w:p>
        </w:tc>
      </w:tr>
      <w:tr w:rsidR="006F5C63" w:rsidRPr="00F34E26" w14:paraId="31256A22" w14:textId="77777777">
        <w:tc>
          <w:tcPr>
            <w:tcW w:w="1778" w:type="dxa"/>
          </w:tcPr>
          <w:p w14:paraId="415918F0" w14:textId="49057B73" w:rsidR="006F5C63" w:rsidRPr="00F34E26" w:rsidRDefault="001F2C45" w:rsidP="00C71C7C">
            <w:pPr>
              <w:pStyle w:val="1"/>
              <w:bidi w:val="0"/>
              <w:jc w:val="center"/>
              <w:rPr>
                <w:rFonts w:asciiTheme="majorBidi" w:hAnsiTheme="majorBidi"/>
                <w:cs w:val="0"/>
              </w:rPr>
            </w:pPr>
            <w:r w:rsidRPr="001F2C45">
              <w:rPr>
                <w:rFonts w:asciiTheme="majorBidi" w:hAnsiTheme="majorBidi"/>
                <w:rtl w:val="0"/>
                <w:cs w:val="0"/>
                <w:lang w:val="ar-SA"/>
              </w:rPr>
              <w:t>Experience</w:t>
            </w:r>
          </w:p>
        </w:tc>
        <w:tc>
          <w:tcPr>
            <w:tcW w:w="472" w:type="dxa"/>
          </w:tcPr>
          <w:p w14:paraId="121E7F24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ajorBidi" w:eastAsiaTheme="minorEastAsia" w:hAnsiTheme="majorBidi" w:cstheme="minorBidi"/>
                <w:b w:val="0"/>
                <w:bCs w:val="0"/>
                <w:caps w:val="0"/>
                <w:color w:val="595959" w:themeColor="text1" w:themeTint="A6"/>
                <w:rtl w:val="0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asciiTheme="majorBidi" w:eastAsiaTheme="minorEastAsia" w:hAnsiTheme="majorBidi" w:cstheme="minorBidi"/>
                    <w:b w:val="0"/>
                    <w:bCs w:val="0"/>
                    <w:caps w:val="0"/>
                    <w:color w:val="595959" w:themeColor="text1" w:themeTint="A6"/>
                    <w:rtl w:val="0"/>
                    <w14:ligatures w14:val="none"/>
                  </w:rPr>
                  <w:id w:val="221802691"/>
                  <w:placeholder>
                    <w:docPart w:val="7D9ABA97AF4C40C782F51B7F12D57FA7"/>
                  </w:placeholder>
                  <w15:color w:val="C0C0C0"/>
                  <w15:repeatingSectionItem/>
                </w:sdtPr>
                <w:sdtContent>
                  <w:p w14:paraId="37003449" w14:textId="4FA6A978" w:rsidR="00E64F4C" w:rsidRPr="00F34E26" w:rsidRDefault="00B13B55" w:rsidP="003639CC">
                    <w:pPr>
                      <w:pStyle w:val="2"/>
                      <w:bidi w:val="0"/>
                      <w:rPr>
                        <w:rFonts w:asciiTheme="majorBidi" w:hAnsiTheme="majorBidi"/>
                        <w:rtl w:val="0"/>
                        <w:cs w:val="0"/>
                      </w:rPr>
                    </w:pPr>
                    <w:r>
                      <w:rPr>
                        <w:rFonts w:asciiTheme="majorBidi" w:hAnsiTheme="majorBidi"/>
                        <w:rtl w:val="0"/>
                        <w:cs w:val="0"/>
                      </w:rPr>
                      <w:t>front-end</w:t>
                    </w:r>
                  </w:p>
                  <w:p w14:paraId="1DE2B4CE" w14:textId="5CFA7593" w:rsidR="00E64F4C" w:rsidRPr="00F34E26" w:rsidRDefault="00B13B55" w:rsidP="003639CC">
                    <w:pPr>
                      <w:pStyle w:val="a5"/>
                      <w:bidi w:val="0"/>
                      <w:rPr>
                        <w:rFonts w:asciiTheme="majorBidi" w:hAnsiTheme="majorBidi" w:cstheme="majorBidi" w:hint="cs"/>
                        <w:cs w:val="0"/>
                      </w:rPr>
                    </w:pPr>
                    <w:r w:rsidRPr="00B13B55"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>Sept 2023 – Dec 2023</w:t>
                    </w:r>
                  </w:p>
                  <w:p w14:paraId="1D3F05F9" w14:textId="2467EECA" w:rsidR="00E64F4C" w:rsidRPr="00F34E26" w:rsidRDefault="00D959B5" w:rsidP="003639CC">
                    <w:pPr>
                      <w:bidi w:val="0"/>
                      <w:rPr>
                        <w:rFonts w:asciiTheme="majorBidi" w:hAnsiTheme="majorBidi" w:cstheme="majorBidi"/>
                        <w:cs w:val="0"/>
                      </w:rPr>
                    </w:pPr>
                    <w:r w:rsidRPr="00D959B5"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>I worked on designing the front-ends of websites</w:t>
                    </w:r>
                  </w:p>
                </w:sdtContent>
              </w:sdt>
              <w:sdt>
                <w:sdtPr>
                  <w:rPr>
                    <w:rFonts w:asciiTheme="majorBidi" w:eastAsiaTheme="minorEastAsia" w:hAnsiTheme="majorBidi" w:cstheme="minorBidi"/>
                    <w:b w:val="0"/>
                    <w:bCs w:val="0"/>
                    <w:caps w:val="0"/>
                    <w:color w:val="595959" w:themeColor="text1" w:themeTint="A6"/>
                    <w:rtl w:val="0"/>
                    <w14:ligatures w14:val="none"/>
                  </w:rPr>
                  <w:id w:val="68699791"/>
                  <w:placeholder>
                    <w:docPart w:val="7D9ABA97AF4C40C782F51B7F12D57FA7"/>
                  </w:placeholder>
                  <w15:color w:val="C0C0C0"/>
                  <w15:repeatingSectionItem/>
                </w:sdtPr>
                <w:sdtContent>
                  <w:p w14:paraId="15D4F1B5" w14:textId="24701C0C" w:rsidR="00E64F4C" w:rsidRPr="00F34E26" w:rsidRDefault="005A43B1" w:rsidP="003639CC">
                    <w:pPr>
                      <w:pStyle w:val="2"/>
                      <w:bidi w:val="0"/>
                      <w:rPr>
                        <w:rFonts w:asciiTheme="majorBidi" w:hAnsiTheme="majorBidi"/>
                        <w:cs w:val="0"/>
                      </w:rPr>
                    </w:pPr>
                    <w:r w:rsidRPr="005A43B1">
                      <w:rPr>
                        <w:rFonts w:asciiTheme="majorBidi" w:hAnsiTheme="majorBidi"/>
                        <w:rtl w:val="0"/>
                        <w:cs w:val="0"/>
                      </w:rPr>
                      <w:t>Data collection</w:t>
                    </w:r>
                  </w:p>
                  <w:p w14:paraId="254974D6" w14:textId="667DCB3D" w:rsidR="00E64F4C" w:rsidRPr="00F34E26" w:rsidRDefault="00775E9F" w:rsidP="003639CC">
                    <w:pPr>
                      <w:pStyle w:val="a5"/>
                      <w:bidi w:val="0"/>
                      <w:rPr>
                        <w:rFonts w:asciiTheme="majorBidi" w:hAnsiTheme="majorBidi" w:cstheme="majorBidi"/>
                        <w:cs w:val="0"/>
                      </w:rPr>
                    </w:pPr>
                    <w:r w:rsidRPr="00974D26"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>Sept 202</w:t>
                    </w:r>
                    <w:r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>5</w:t>
                    </w:r>
                    <w:r w:rsidRPr="00974D26"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 xml:space="preserve"> – Dec 202</w:t>
                    </w:r>
                    <w:r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>4</w:t>
                    </w:r>
                  </w:p>
                  <w:p w14:paraId="0E14058B" w14:textId="6871E353" w:rsidR="006F5C63" w:rsidRPr="00E64F4C" w:rsidRDefault="003639CC" w:rsidP="003639CC">
                    <w:pPr>
                      <w:bidi w:val="0"/>
                      <w:rPr>
                        <w:cs w:val="0"/>
                      </w:rPr>
                    </w:pPr>
                    <w:r w:rsidRPr="003639CC">
                      <w:rPr>
                        <w:rFonts w:asciiTheme="majorBidi" w:hAnsiTheme="majorBidi" w:cstheme="majorBidi"/>
                        <w:rtl w:val="0"/>
                        <w:cs w:val="0"/>
                      </w:rPr>
                      <w:t>Collect data on Excel with regular and high accuracy</w:t>
                    </w:r>
                  </w:p>
                </w:sdtContent>
              </w:sdt>
            </w:sdtContent>
          </w:sdt>
        </w:tc>
      </w:tr>
      <w:tr w:rsidR="006F5C63" w:rsidRPr="00F34E26" w14:paraId="3FFE0919" w14:textId="77777777">
        <w:tc>
          <w:tcPr>
            <w:tcW w:w="1778" w:type="dxa"/>
          </w:tcPr>
          <w:p w14:paraId="03655C84" w14:textId="3EF83C99" w:rsidR="006F5C63" w:rsidRPr="00F34E26" w:rsidRDefault="00C71C7C" w:rsidP="00C71C7C">
            <w:pPr>
              <w:pStyle w:val="1"/>
              <w:bidi w:val="0"/>
              <w:jc w:val="center"/>
              <w:rPr>
                <w:rFonts w:asciiTheme="majorBidi" w:hAnsiTheme="majorBidi"/>
                <w:cs w:val="0"/>
              </w:rPr>
            </w:pPr>
            <w:r w:rsidRPr="00C71C7C">
              <w:rPr>
                <w:rFonts w:asciiTheme="majorBidi" w:hAnsiTheme="majorBidi"/>
                <w:rtl w:val="0"/>
                <w:cs w:val="0"/>
                <w:lang w:val="ar-SA"/>
              </w:rPr>
              <w:t>education</w:t>
            </w:r>
          </w:p>
        </w:tc>
        <w:tc>
          <w:tcPr>
            <w:tcW w:w="472" w:type="dxa"/>
          </w:tcPr>
          <w:p w14:paraId="629AF656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ajorBidi" w:eastAsiaTheme="minorEastAsia" w:hAnsiTheme="majorBidi" w:cstheme="minorBidi"/>
                <w:b w:val="0"/>
                <w:bCs w:val="0"/>
                <w:caps w:val="0"/>
                <w:color w:val="595959" w:themeColor="text1" w:themeTint="A6"/>
                <w:rtl w:val="0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ajorBidi" w:eastAsiaTheme="minorEastAsia" w:hAnsiTheme="majorBidi" w:cstheme="minorBidi"/>
                    <w:b w:val="0"/>
                    <w:bCs w:val="0"/>
                    <w:caps w:val="0"/>
                    <w:color w:val="595959" w:themeColor="text1" w:themeTint="A6"/>
                    <w:rtl w:val="0"/>
                    <w14:ligatures w14:val="none"/>
                  </w:rPr>
                  <w:id w:val="-1126388115"/>
                  <w:placeholder>
                    <w:docPart w:val="FC9AFD1CCCC441D19693A86722C338B2"/>
                  </w:placeholder>
                  <w15:repeatingSectionItem/>
                </w:sdtPr>
                <w:sdtContent>
                  <w:p w14:paraId="6DE93EE5" w14:textId="2E6F1E8B" w:rsidR="00E64F4C" w:rsidRPr="00F34E26" w:rsidRDefault="009D3D5E" w:rsidP="003639CC">
                    <w:pPr>
                      <w:pStyle w:val="2"/>
                      <w:bidi w:val="0"/>
                      <w:rPr>
                        <w:rFonts w:asciiTheme="majorBidi" w:hAnsiTheme="majorBidi" w:hint="cs"/>
                        <w:cs w:val="0"/>
                      </w:rPr>
                    </w:pPr>
                    <w:r w:rsidRPr="009D3D5E">
                      <w:rPr>
                        <w:rFonts w:asciiTheme="majorBidi" w:hAnsiTheme="majorBidi"/>
                        <w:rtl w:val="0"/>
                        <w:cs w:val="0"/>
                      </w:rPr>
                      <w:t>Bachelor of Information Technology</w:t>
                    </w:r>
                    <w:r>
                      <w:rPr>
                        <w:rFonts w:asciiTheme="majorBidi" w:hAnsiTheme="majorBidi"/>
                        <w:rtl w:val="0"/>
                        <w:cs w:val="0"/>
                      </w:rPr>
                      <w:t xml:space="preserve"> </w:t>
                    </w:r>
                  </w:p>
                  <w:p w14:paraId="281EC87C" w14:textId="5D3B9AFA" w:rsidR="006F5C63" w:rsidRPr="00677DFA" w:rsidRDefault="00915732" w:rsidP="00677DFA">
                    <w:pPr>
                      <w:bidi w:val="0"/>
                      <w:rPr>
                        <w:cs w:val="0"/>
                      </w:rPr>
                    </w:pPr>
                    <w:r w:rsidRPr="00915732">
                      <w:rPr>
                        <w:rtl w:val="0"/>
                        <w:cs w:val="0"/>
                      </w:rPr>
                      <w:t>Islamic University</w:t>
                    </w:r>
                    <w:r w:rsidR="00677DFA">
                      <w:rPr>
                        <w:rtl w:val="0"/>
                        <w:cs w:val="0"/>
                      </w:rPr>
                      <w:t xml:space="preserve"> </w:t>
                    </w:r>
                    <w:r w:rsidR="00D40A84">
                      <w:rPr>
                        <w:rtl w:val="0"/>
                        <w:cs w:val="0"/>
                      </w:rPr>
                      <w:t>–</w:t>
                    </w:r>
                    <w:r w:rsidR="00677DFA">
                      <w:rPr>
                        <w:rtl w:val="0"/>
                        <w:cs w:val="0"/>
                      </w:rPr>
                      <w:t xml:space="preserve"> </w:t>
                    </w:r>
                    <w:r w:rsidR="00D40A84">
                      <w:rPr>
                        <w:rtl w:val="0"/>
                        <w:cs w:val="0"/>
                      </w:rPr>
                      <w:t xml:space="preserve">2023 sept / </w:t>
                    </w:r>
                    <w:r w:rsidR="00D40A84" w:rsidRPr="00D40A84">
                      <w:rPr>
                        <w:rtl w:val="0"/>
                        <w:cs w:val="0"/>
                      </w:rPr>
                      <w:t>continuous</w:t>
                    </w:r>
                    <w:r w:rsidR="00677DFA">
                      <w:rPr>
                        <w:rFonts w:hint="cs"/>
                        <w:cs w:val="0"/>
                      </w:rPr>
                      <w:t xml:space="preserve">   </w:t>
                    </w:r>
                  </w:p>
                </w:sdtContent>
              </w:sdt>
            </w:sdtContent>
          </w:sdt>
        </w:tc>
      </w:tr>
      <w:tr w:rsidR="006F5C63" w:rsidRPr="00F34E26" w14:paraId="6C3F8720" w14:textId="77777777">
        <w:tc>
          <w:tcPr>
            <w:tcW w:w="1778" w:type="dxa"/>
          </w:tcPr>
          <w:p w14:paraId="0FAFEBF0" w14:textId="2B4944C1" w:rsidR="006F5C63" w:rsidRPr="00C71C7C" w:rsidRDefault="00C71C7C" w:rsidP="00C71C7C">
            <w:pPr>
              <w:pStyle w:val="1"/>
              <w:bidi w:val="0"/>
              <w:jc w:val="center"/>
              <w:rPr>
                <w:rFonts w:asciiTheme="majorBidi" w:hAnsiTheme="majorBidi"/>
                <w:rtl w:val="0"/>
                <w:cs w:val="0"/>
              </w:rPr>
            </w:pPr>
            <w:r w:rsidRPr="00C71C7C">
              <w:rPr>
                <w:rFonts w:asciiTheme="majorBidi" w:hAnsiTheme="majorBidi"/>
                <w:rtl w:val="0"/>
                <w:cs w:val="0"/>
              </w:rPr>
              <w:t>contact</w:t>
            </w:r>
          </w:p>
        </w:tc>
        <w:tc>
          <w:tcPr>
            <w:tcW w:w="472" w:type="dxa"/>
          </w:tcPr>
          <w:p w14:paraId="6AFB0038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p w14:paraId="36AB1ED2" w14:textId="77777777" w:rsidR="001A579C" w:rsidRDefault="001A579C" w:rsidP="001A579C">
            <w:pPr>
              <w:pStyle w:val="a5"/>
              <w:bidi w:val="0"/>
              <w:rPr>
                <w:rFonts w:asciiTheme="majorBidi" w:hAnsiTheme="majorBidi" w:cstheme="majorBidi"/>
                <w:rtl w:val="0"/>
                <w:cs w:val="0"/>
              </w:rPr>
            </w:pPr>
            <w:r w:rsidRPr="001A579C">
              <w:rPr>
                <w:rFonts w:asciiTheme="majorBidi" w:hAnsiTheme="majorBidi" w:cstheme="majorBidi"/>
                <w:rtl w:val="0"/>
                <w:cs w:val="0"/>
              </w:rPr>
              <w:t>WhatsAp</w:t>
            </w:r>
            <w:r>
              <w:rPr>
                <w:rFonts w:asciiTheme="majorBidi" w:hAnsiTheme="majorBidi" w:cstheme="majorBidi"/>
                <w:rtl w:val="0"/>
                <w:cs w:val="0"/>
              </w:rPr>
              <w:t>p</w:t>
            </w:r>
          </w:p>
          <w:p w14:paraId="46313441" w14:textId="77777777" w:rsidR="001A579C" w:rsidRDefault="001A579C" w:rsidP="001A579C">
            <w:pPr>
              <w:pStyle w:val="a5"/>
              <w:bidi w:val="0"/>
              <w:rPr>
                <w:rFonts w:asciiTheme="majorBidi" w:hAnsiTheme="majorBidi" w:cstheme="majorBidi"/>
                <w:rtl w:val="0"/>
                <w:cs w:val="0"/>
              </w:rPr>
            </w:pPr>
            <w:r>
              <w:rPr>
                <w:rFonts w:asciiTheme="majorBidi" w:hAnsiTheme="majorBidi" w:cstheme="majorBidi"/>
                <w:rtl w:val="0"/>
                <w:cs w:val="0"/>
              </w:rPr>
              <w:t>+972-597-772-385</w:t>
            </w:r>
          </w:p>
          <w:p w14:paraId="19B8BFC0" w14:textId="77777777" w:rsidR="001A579C" w:rsidRDefault="001A579C" w:rsidP="001A579C">
            <w:pPr>
              <w:pStyle w:val="a5"/>
              <w:bidi w:val="0"/>
              <w:rPr>
                <w:rFonts w:asciiTheme="majorBidi" w:hAnsiTheme="majorBidi" w:cstheme="majorBidi"/>
                <w:rtl w:val="0"/>
                <w:cs w:val="0"/>
              </w:rPr>
            </w:pPr>
            <w:r>
              <w:rPr>
                <w:rFonts w:asciiTheme="majorBidi" w:hAnsiTheme="majorBidi" w:cstheme="majorBidi"/>
                <w:rtl w:val="0"/>
                <w:cs w:val="0"/>
              </w:rPr>
              <w:t>Gmail</w:t>
            </w:r>
          </w:p>
          <w:p w14:paraId="28A7F96F" w14:textId="63BD0A91" w:rsidR="001A579C" w:rsidRDefault="001A579C" w:rsidP="001A579C">
            <w:pPr>
              <w:pStyle w:val="a5"/>
              <w:bidi w:val="0"/>
              <w:rPr>
                <w:rFonts w:asciiTheme="majorBidi" w:hAnsiTheme="majorBidi" w:cstheme="majorBidi"/>
                <w:rtl w:val="0"/>
                <w:cs w:val="0"/>
              </w:rPr>
            </w:pPr>
            <w:hyperlink r:id="rId9" w:history="1">
              <w:r w:rsidRPr="00320DCE">
                <w:rPr>
                  <w:rStyle w:val="Hyperlink"/>
                  <w:rFonts w:asciiTheme="majorBidi" w:hAnsiTheme="majorBidi" w:cstheme="majorBidi"/>
                  <w:rtl w:val="0"/>
                  <w:cs w:val="0"/>
                </w:rPr>
                <w:t>bl3ck.2005@gmail.com</w:t>
              </w:r>
            </w:hyperlink>
          </w:p>
          <w:p w14:paraId="2595E643" w14:textId="77777777" w:rsidR="001A579C" w:rsidRDefault="001A579C" w:rsidP="001A579C">
            <w:pPr>
              <w:pStyle w:val="a5"/>
              <w:bidi w:val="0"/>
              <w:rPr>
                <w:rFonts w:asciiTheme="majorBidi" w:hAnsiTheme="majorBidi" w:cstheme="majorBidi"/>
                <w:rtl w:val="0"/>
                <w:cs w:val="0"/>
              </w:rPr>
            </w:pPr>
            <w:r>
              <w:rPr>
                <w:rFonts w:asciiTheme="majorBidi" w:hAnsiTheme="majorBidi" w:cstheme="majorBidi"/>
                <w:rtl w:val="0"/>
                <w:cs w:val="0"/>
              </w:rPr>
              <w:t>Web</w:t>
            </w:r>
          </w:p>
          <w:sdt>
            <w:sdtPr>
              <w:rPr>
                <w:rtl w:val="0"/>
              </w:rPr>
              <w:alias w:val="موقع ويب"/>
              <w:tag w:val="موقع ويب"/>
              <w:id w:val="643245301"/>
              <w:placeholder>
                <w:docPart w:val="E44F55DE7A70449191AD699577F62C7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Content>
              <w:p w14:paraId="3A4460BA" w14:textId="0752AA92" w:rsidR="001A579C" w:rsidRPr="001A579C" w:rsidRDefault="001A579C" w:rsidP="001A579C">
                <w:pPr>
                  <w:pStyle w:val="af0"/>
                  <w:bidi w:val="0"/>
                  <w:jc w:val="left"/>
                  <w:rPr>
                    <w:rtl w:val="0"/>
                    <w:cs w:val="0"/>
                  </w:rPr>
                </w:pPr>
                <w:r w:rsidRPr="001A579C">
                  <w:rPr>
                    <w:rtl w:val="0"/>
                    <w:cs w:val="0"/>
                  </w:rPr>
                  <w:t>https://user-hamooda.github.io/my-protofailo/home</w:t>
                </w:r>
              </w:p>
            </w:sdtContent>
          </w:sdt>
        </w:tc>
      </w:tr>
      <w:tr w:rsidR="006F5C63" w:rsidRPr="00F34E26" w14:paraId="5BD95A2A" w14:textId="77777777" w:rsidTr="00D40A84">
        <w:trPr>
          <w:trHeight w:val="4188"/>
        </w:trPr>
        <w:tc>
          <w:tcPr>
            <w:tcW w:w="1778" w:type="dxa"/>
          </w:tcPr>
          <w:p w14:paraId="5C2FC25F" w14:textId="331C9A6F" w:rsidR="006F5C63" w:rsidRPr="00B70B6E" w:rsidRDefault="006F5C63" w:rsidP="00B70B6E">
            <w:pPr>
              <w:pStyle w:val="1"/>
              <w:bidi w:val="0"/>
              <w:jc w:val="left"/>
              <w:rPr>
                <w:rFonts w:asciiTheme="majorBidi" w:hAnsiTheme="majorBidi" w:hint="cs"/>
                <w:rtl w:val="0"/>
                <w:cs w:val="0"/>
              </w:rPr>
            </w:pPr>
          </w:p>
        </w:tc>
        <w:tc>
          <w:tcPr>
            <w:tcW w:w="472" w:type="dxa"/>
          </w:tcPr>
          <w:p w14:paraId="2F409825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p w14:paraId="5C1990EA" w14:textId="3246D453" w:rsidR="006F5C63" w:rsidRPr="00F34E26" w:rsidRDefault="006F5C63" w:rsidP="003639CC">
            <w:pPr>
              <w:pStyle w:val="a5"/>
              <w:bidi w:val="0"/>
              <w:rPr>
                <w:rFonts w:asciiTheme="majorBidi" w:hAnsiTheme="majorBidi" w:cstheme="majorBidi"/>
                <w:cs w:val="0"/>
              </w:rPr>
            </w:pPr>
          </w:p>
        </w:tc>
      </w:tr>
      <w:tr w:rsidR="006F5C63" w:rsidRPr="00F34E26" w14:paraId="1A78D801" w14:textId="77777777">
        <w:tc>
          <w:tcPr>
            <w:tcW w:w="1778" w:type="dxa"/>
          </w:tcPr>
          <w:p w14:paraId="3C64F272" w14:textId="4295A586" w:rsidR="006F5C63" w:rsidRPr="00B70B6E" w:rsidRDefault="006F5C63" w:rsidP="00B70B6E">
            <w:pPr>
              <w:pStyle w:val="1"/>
              <w:bidi w:val="0"/>
              <w:jc w:val="left"/>
              <w:rPr>
                <w:rFonts w:asciiTheme="majorBidi" w:hAnsiTheme="majorBidi"/>
                <w:rtl w:val="0"/>
                <w:cs w:val="0"/>
              </w:rPr>
            </w:pPr>
          </w:p>
        </w:tc>
        <w:tc>
          <w:tcPr>
            <w:tcW w:w="472" w:type="dxa"/>
          </w:tcPr>
          <w:p w14:paraId="07B5DC8E" w14:textId="77777777" w:rsidR="006F5C63" w:rsidRPr="00F34E26" w:rsidRDefault="006F5C63" w:rsidP="003639CC">
            <w:pPr>
              <w:bidi w:val="0"/>
              <w:rPr>
                <w:rFonts w:asciiTheme="majorBidi" w:hAnsiTheme="majorBidi" w:cstheme="majorBidi"/>
                <w:cs w:val="0"/>
              </w:rPr>
            </w:pPr>
          </w:p>
        </w:tc>
        <w:tc>
          <w:tcPr>
            <w:tcW w:w="7830" w:type="dxa"/>
          </w:tcPr>
          <w:p w14:paraId="3C260ACB" w14:textId="5C553E99" w:rsidR="006F5C63" w:rsidRPr="00B70B6E" w:rsidRDefault="006F5C63" w:rsidP="00B70B6E">
            <w:pPr>
              <w:pStyle w:val="2"/>
              <w:bidi w:val="0"/>
              <w:rPr>
                <w:rFonts w:asciiTheme="majorBidi" w:hAnsiTheme="majorBidi"/>
                <w:cs w:val="0"/>
              </w:rPr>
            </w:pPr>
          </w:p>
        </w:tc>
      </w:tr>
    </w:tbl>
    <w:p w14:paraId="29035211" w14:textId="77777777" w:rsidR="006F5C63" w:rsidRPr="00F34E26" w:rsidRDefault="006F5C63" w:rsidP="00B70B6E">
      <w:pPr>
        <w:bidi w:val="0"/>
        <w:rPr>
          <w:rFonts w:asciiTheme="majorBidi" w:hAnsiTheme="majorBidi" w:cstheme="majorBidi"/>
          <w:cs w:val="0"/>
        </w:rPr>
      </w:pPr>
    </w:p>
    <w:sectPr w:rsidR="006F5C63" w:rsidRPr="00F34E26">
      <w:footerReference w:type="default" r:id="rId10"/>
      <w:pgSz w:w="11907" w:h="16839" w:code="1"/>
      <w:pgMar w:top="1148" w:right="1050" w:bottom="1148" w:left="1050" w:header="709" w:footer="709" w:gutter="0"/>
      <w:pgNumType w:start="1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D8E9C7" w14:textId="77777777" w:rsidR="0055794F" w:rsidRDefault="0055794F">
      <w:pPr>
        <w:spacing w:before="0" w:after="0" w:line="240" w:lineRule="auto"/>
        <w:rPr>
          <w:cs w:val="0"/>
        </w:rPr>
      </w:pPr>
      <w:r>
        <w:separator/>
      </w:r>
    </w:p>
  </w:endnote>
  <w:endnote w:type="continuationSeparator" w:id="0">
    <w:p w14:paraId="0E5C69C3" w14:textId="77777777" w:rsidR="0055794F" w:rsidRDefault="0055794F">
      <w:pPr>
        <w:spacing w:before="0" w:after="0" w:line="240" w:lineRule="auto"/>
        <w:rPr>
          <w: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EB428" w14:textId="77777777" w:rsidR="006F5C63" w:rsidRDefault="004200CD">
    <w:pPr>
      <w:pStyle w:val="a4"/>
      <w:rPr>
        <w:cs w:val="0"/>
      </w:rPr>
    </w:pPr>
    <w:r>
      <w:rPr>
        <w:cs w:val="0"/>
        <w:lang w:val="ar-SA"/>
      </w:rPr>
      <w:t xml:space="preserve">الصفحة </w:t>
    </w:r>
    <w:r>
      <w:fldChar w:fldCharType="begin"/>
    </w:r>
    <w:r>
      <w:rPr>
        <w:cs w:val="0"/>
      </w:rPr>
      <w:instrText>PAGE</w:instrText>
    </w:r>
    <w:r>
      <w:fldChar w:fldCharType="separate"/>
    </w:r>
    <w:r w:rsidR="00E64F4C">
      <w:rPr>
        <w:noProof/>
        <w:cs w:val="0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F57A0" w14:textId="77777777" w:rsidR="0055794F" w:rsidRDefault="0055794F">
      <w:pPr>
        <w:spacing w:before="0" w:after="0" w:line="240" w:lineRule="auto"/>
        <w:rPr>
          <w:cs w:val="0"/>
        </w:rPr>
      </w:pPr>
      <w:r>
        <w:separator/>
      </w:r>
    </w:p>
  </w:footnote>
  <w:footnote w:type="continuationSeparator" w:id="0">
    <w:p w14:paraId="71FF6D06" w14:textId="77777777" w:rsidR="0055794F" w:rsidRDefault="0055794F">
      <w:pPr>
        <w:spacing w:before="0" w:after="0" w:line="240" w:lineRule="auto"/>
        <w:rPr>
          <w:cs w:val="0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A3"/>
    <w:rsid w:val="001A579C"/>
    <w:rsid w:val="001F2C45"/>
    <w:rsid w:val="003358E7"/>
    <w:rsid w:val="003639CC"/>
    <w:rsid w:val="00411EDC"/>
    <w:rsid w:val="004200CD"/>
    <w:rsid w:val="005022E1"/>
    <w:rsid w:val="0055794F"/>
    <w:rsid w:val="005A43B1"/>
    <w:rsid w:val="005F4234"/>
    <w:rsid w:val="005F5410"/>
    <w:rsid w:val="00677DFA"/>
    <w:rsid w:val="006D158E"/>
    <w:rsid w:val="006F5C63"/>
    <w:rsid w:val="00775E9F"/>
    <w:rsid w:val="007E7BA3"/>
    <w:rsid w:val="00915732"/>
    <w:rsid w:val="00920683"/>
    <w:rsid w:val="009D3D5E"/>
    <w:rsid w:val="00A436A3"/>
    <w:rsid w:val="00B13B55"/>
    <w:rsid w:val="00B70B6E"/>
    <w:rsid w:val="00BE09DE"/>
    <w:rsid w:val="00C263FC"/>
    <w:rsid w:val="00C71C7C"/>
    <w:rsid w:val="00CC73D6"/>
    <w:rsid w:val="00CD462D"/>
    <w:rsid w:val="00D40A84"/>
    <w:rsid w:val="00D959B5"/>
    <w:rsid w:val="00E64F4C"/>
    <w:rsid w:val="00EC3E91"/>
    <w:rsid w:val="00EE0B2B"/>
    <w:rsid w:val="00F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5D650"/>
  <w15:docId w15:val="{CF2D77B9-EA6C-4607-966F-212F95E2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rtl/>
        <w:cs/>
        <w:lang w:val="en-US" w:eastAsia="en-US" w:bidi="ar-SA"/>
      </w:rPr>
    </w:rPrDefault>
    <w:pPrDefault>
      <w:pPr>
        <w:bidi/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  <w:szCs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righ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تذييل الصفحة Char"/>
    <w:basedOn w:val="a0"/>
    <w:link w:val="a4"/>
    <w:uiPriority w:val="2"/>
    <w:rPr>
      <w:kern w:val="20"/>
    </w:rPr>
  </w:style>
  <w:style w:type="paragraph" w:customStyle="1" w:styleId="a5">
    <w:name w:val="نص السيرة الذاتية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customStyle="1" w:styleId="a7">
    <w:name w:val="شبكة الجدول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  <w:szCs w:val="21"/>
    </w:rPr>
  </w:style>
  <w:style w:type="character" w:customStyle="1" w:styleId="2Char">
    <w:name w:val="عنوان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عنوان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عنوان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عنوان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عنوان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عنوان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عنوان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عنوان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جدول السيرة الذاتية"/>
    <w:basedOn w:val="a1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جدول الرسالة"/>
    <w:basedOn w:val="a1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 w:cstheme="majorBidi"/>
        <w:b w:val="0"/>
        <w:bCs w:val="0"/>
        <w:caps/>
        <w:smallCaps w:val="0"/>
        <w:color w:val="7E97AD" w:themeColor="accent1"/>
        <w:sz w:val="22"/>
        <w:szCs w:val="22"/>
      </w:rPr>
    </w:tblStylePr>
    <w:tblStylePr w:type="firstCol">
      <w:rPr>
        <w:b/>
        <w:bCs/>
      </w:rPr>
    </w:tblStylePr>
  </w:style>
  <w:style w:type="paragraph" w:customStyle="1" w:styleId="aa">
    <w:name w:val="التاريخ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تاريخ من نوع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المستلم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تحية Char"/>
    <w:basedOn w:val="a0"/>
    <w:link w:val="ac"/>
    <w:uiPriority w:val="8"/>
    <w:rPr>
      <w:kern w:val="20"/>
    </w:rPr>
  </w:style>
  <w:style w:type="paragraph" w:customStyle="1" w:styleId="ad">
    <w:name w:val="الخاتمة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خاتمة من نوع Char"/>
    <w:basedOn w:val="a0"/>
    <w:link w:val="ad"/>
    <w:uiPriority w:val="8"/>
    <w:rPr>
      <w:kern w:val="20"/>
    </w:rPr>
  </w:style>
  <w:style w:type="paragraph" w:customStyle="1" w:styleId="ae">
    <w:name w:val="التوقيع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توقيع من نوع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معلومات جهة الاتصال"/>
    <w:basedOn w:val="a"/>
    <w:uiPriority w:val="2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af1">
    <w:name w:val="الاسم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f2">
    <w:name w:val="Balloon Text"/>
    <w:basedOn w:val="a"/>
    <w:link w:val="Char5"/>
    <w:uiPriority w:val="99"/>
    <w:semiHidden/>
    <w:unhideWhenUsed/>
    <w:rsid w:val="00EE0B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f2"/>
    <w:uiPriority w:val="99"/>
    <w:semiHidden/>
    <w:rsid w:val="00EE0B2B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a0"/>
    <w:uiPriority w:val="99"/>
    <w:unhideWhenUsed/>
    <w:rsid w:val="001A579C"/>
    <w:rPr>
      <w:color w:val="646464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5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2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bl3ck.200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25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13C62E775842998B215F5C847921CE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1A998EC-894E-48A3-AB05-407A78A12733}"/>
      </w:docPartPr>
      <w:docPartBody>
        <w:p w:rsidR="00000000" w:rsidRDefault="00000000">
          <w:pPr>
            <w:pStyle w:val="3313C62E775842998B215F5C847921CE"/>
          </w:pPr>
          <w:r w:rsidRPr="00F34E26">
            <w:rPr>
              <w:rFonts w:asciiTheme="majorBidi" w:hAnsiTheme="majorBidi" w:cstheme="majorBidi"/>
              <w:lang w:val="ar-SA"/>
            </w:rPr>
            <w:t>[</w:t>
          </w:r>
          <w:r w:rsidRPr="00F34E26">
            <w:rPr>
              <w:rFonts w:asciiTheme="majorBidi" w:hAnsiTheme="majorBidi" w:cstheme="majorBidi"/>
              <w:lang w:val="ar-SA"/>
            </w:rPr>
            <w:t>المدينة،</w:t>
          </w:r>
          <w:r w:rsidRPr="00F34E26">
            <w:rPr>
              <w:rFonts w:asciiTheme="majorBidi" w:hAnsiTheme="majorBidi" w:cstheme="majorBidi"/>
              <w:lang w:val="ar-SA"/>
            </w:rPr>
            <w:t xml:space="preserve"> </w:t>
          </w:r>
          <w:r w:rsidRPr="00F34E26">
            <w:rPr>
              <w:rFonts w:asciiTheme="majorBidi" w:hAnsiTheme="majorBidi" w:cstheme="majorBidi"/>
              <w:lang w:val="ar-SA"/>
            </w:rPr>
            <w:t>الرمز</w:t>
          </w:r>
          <w:r w:rsidRPr="00F34E26">
            <w:rPr>
              <w:rFonts w:asciiTheme="majorBidi" w:hAnsiTheme="majorBidi" w:cstheme="majorBidi"/>
              <w:lang w:val="ar-SA"/>
            </w:rPr>
            <w:t xml:space="preserve"> </w:t>
          </w:r>
          <w:r w:rsidRPr="00F34E26">
            <w:rPr>
              <w:rFonts w:asciiTheme="majorBidi" w:hAnsiTheme="majorBidi" w:cstheme="majorBidi"/>
              <w:lang w:val="ar-SA"/>
            </w:rPr>
            <w:t>البريدي</w:t>
          </w:r>
          <w:r w:rsidRPr="00F34E26">
            <w:rPr>
              <w:rFonts w:asciiTheme="majorBidi" w:hAnsiTheme="majorBidi" w:cstheme="majorBidi"/>
              <w:lang w:val="ar-SA"/>
            </w:rPr>
            <w:t xml:space="preserve"> </w:t>
          </w:r>
          <w:r w:rsidRPr="00F34E26">
            <w:rPr>
              <w:rFonts w:asciiTheme="majorBidi" w:hAnsiTheme="majorBidi" w:cstheme="majorBidi"/>
              <w:lang w:val="ar-SA"/>
            </w:rPr>
            <w:t>للشارع</w:t>
          </w:r>
          <w:r w:rsidRPr="00F34E26">
            <w:rPr>
              <w:rFonts w:asciiTheme="majorBidi" w:hAnsiTheme="majorBidi" w:cstheme="majorBidi"/>
              <w:lang w:val="ar-SA"/>
            </w:rPr>
            <w:t>]</w:t>
          </w:r>
        </w:p>
      </w:docPartBody>
    </w:docPart>
    <w:docPart>
      <w:docPartPr>
        <w:name w:val="06D7BEB361B4411595B8A642BD937AD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90DBFF9-28E8-4442-89E3-C90182E63A6E}"/>
      </w:docPartPr>
      <w:docPartBody>
        <w:p w:rsidR="00000000" w:rsidRDefault="00000000">
          <w:pPr>
            <w:pStyle w:val="06D7BEB361B4411595B8A642BD937ADA"/>
          </w:pPr>
          <w:r w:rsidRPr="00F34E26">
            <w:rPr>
              <w:rFonts w:asciiTheme="majorBidi" w:hAnsiTheme="majorBidi" w:cstheme="majorBidi"/>
              <w:lang w:val="ar-SA"/>
            </w:rPr>
            <w:t>[</w:t>
          </w:r>
          <w:r w:rsidRPr="00F34E26">
            <w:rPr>
              <w:rFonts w:asciiTheme="majorBidi" w:hAnsiTheme="majorBidi" w:cstheme="majorBidi"/>
              <w:lang w:val="ar-SA"/>
            </w:rPr>
            <w:t>الهاتف</w:t>
          </w:r>
          <w:r w:rsidRPr="00F34E26">
            <w:rPr>
              <w:rFonts w:asciiTheme="majorBidi" w:hAnsiTheme="majorBidi" w:cstheme="majorBidi"/>
              <w:lang w:val="ar-SA"/>
            </w:rPr>
            <w:t>]</w:t>
          </w:r>
        </w:p>
      </w:docPartBody>
    </w:docPart>
    <w:docPart>
      <w:docPartPr>
        <w:name w:val="8C83B26CC80F4483B912150E0F247E96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0B62B47-8D2D-4353-9FC1-CE9183698854}"/>
      </w:docPartPr>
      <w:docPartBody>
        <w:p w:rsidR="00000000" w:rsidRDefault="00000000">
          <w:pPr>
            <w:pStyle w:val="8C83B26CC80F4483B912150E0F247E96"/>
          </w:pPr>
          <w:r w:rsidRPr="00F34E26">
            <w:rPr>
              <w:rFonts w:asciiTheme="majorBidi" w:hAnsiTheme="majorBidi" w:cstheme="majorBidi"/>
              <w:lang w:val="ar-SA"/>
            </w:rPr>
            <w:t>[</w:t>
          </w:r>
          <w:r w:rsidRPr="00F34E26">
            <w:rPr>
              <w:rFonts w:asciiTheme="majorBidi" w:hAnsiTheme="majorBidi" w:cstheme="majorBidi"/>
              <w:lang w:val="ar-SA"/>
            </w:rPr>
            <w:t>موقع</w:t>
          </w:r>
          <w:r w:rsidRPr="00F34E26">
            <w:rPr>
              <w:rFonts w:asciiTheme="majorBidi" w:hAnsiTheme="majorBidi" w:cstheme="majorBidi"/>
              <w:lang w:val="ar-SA"/>
            </w:rPr>
            <w:t xml:space="preserve"> </w:t>
          </w:r>
          <w:r w:rsidRPr="00F34E26">
            <w:rPr>
              <w:rFonts w:asciiTheme="majorBidi" w:hAnsiTheme="majorBidi" w:cstheme="majorBidi"/>
              <w:lang w:val="ar-SA"/>
            </w:rPr>
            <w:t>ويب</w:t>
          </w:r>
          <w:r w:rsidRPr="00F34E26">
            <w:rPr>
              <w:rFonts w:asciiTheme="majorBidi" w:hAnsiTheme="majorBidi" w:cstheme="majorBidi"/>
              <w:lang w:val="ar-SA"/>
            </w:rPr>
            <w:t>]</w:t>
          </w:r>
        </w:p>
      </w:docPartBody>
    </w:docPart>
    <w:docPart>
      <w:docPartPr>
        <w:name w:val="F3EFD87BCC164B94AD0D24789F07A6B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4460FE20-3D44-497E-BDEC-E04AE04484D5}"/>
      </w:docPartPr>
      <w:docPartBody>
        <w:p w:rsidR="00000000" w:rsidRDefault="00000000">
          <w:pPr>
            <w:pStyle w:val="F3EFD87BCC164B94AD0D24789F07A6B3"/>
          </w:pPr>
          <w:r w:rsidRPr="00F34E26">
            <w:rPr>
              <w:rStyle w:val="a3"/>
              <w:rFonts w:asciiTheme="majorBidi" w:hAnsiTheme="majorBidi" w:cstheme="majorBidi"/>
              <w:lang w:val="ar-SA"/>
            </w:rPr>
            <w:t>[</w:t>
          </w:r>
          <w:r w:rsidRPr="00F34E26">
            <w:rPr>
              <w:rStyle w:val="a3"/>
              <w:rFonts w:asciiTheme="majorBidi" w:hAnsiTheme="majorBidi" w:cstheme="majorBidi"/>
              <w:lang w:val="ar-SA"/>
            </w:rPr>
            <w:t>البريد</w:t>
          </w:r>
          <w:r w:rsidRPr="00F34E26">
            <w:rPr>
              <w:rStyle w:val="a3"/>
              <w:rFonts w:asciiTheme="majorBidi" w:hAnsiTheme="majorBidi" w:cstheme="majorBidi"/>
              <w:lang w:val="ar-SA"/>
            </w:rPr>
            <w:t xml:space="preserve"> </w:t>
          </w:r>
          <w:r w:rsidRPr="00F34E26">
            <w:rPr>
              <w:rStyle w:val="a3"/>
              <w:rFonts w:asciiTheme="majorBidi" w:hAnsiTheme="majorBidi" w:cstheme="majorBidi"/>
              <w:lang w:val="ar-SA"/>
            </w:rPr>
            <w:t>الإلكتروني</w:t>
          </w:r>
          <w:r w:rsidRPr="00F34E26">
            <w:rPr>
              <w:rStyle w:val="a3"/>
              <w:rFonts w:asciiTheme="majorBidi" w:hAnsiTheme="majorBidi" w:cstheme="majorBidi"/>
              <w:lang w:val="ar-SA"/>
            </w:rPr>
            <w:t>]</w:t>
          </w:r>
        </w:p>
      </w:docPartBody>
    </w:docPart>
    <w:docPart>
      <w:docPartPr>
        <w:name w:val="5E228118D69C46A1BDC3AC8A81626FB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089CF5A8-014D-4B43-BC7B-092D8B04D876}"/>
      </w:docPartPr>
      <w:docPartBody>
        <w:p w:rsidR="00000000" w:rsidRDefault="00000000">
          <w:pPr>
            <w:pStyle w:val="5E228118D69C46A1BDC3AC8A81626FB9"/>
          </w:pPr>
          <w:r w:rsidRPr="00F34E26">
            <w:rPr>
              <w:rFonts w:asciiTheme="majorBidi" w:hAnsiTheme="majorBidi"/>
              <w:lang w:val="ar-SA"/>
            </w:rPr>
            <w:t>[</w:t>
          </w:r>
          <w:r w:rsidRPr="00F34E26">
            <w:rPr>
              <w:rFonts w:asciiTheme="majorBidi" w:hAnsiTheme="majorBidi"/>
              <w:lang w:val="ar-SA"/>
            </w:rPr>
            <w:t>اسمك</w:t>
          </w:r>
          <w:r w:rsidRPr="00F34E26">
            <w:rPr>
              <w:rFonts w:asciiTheme="majorBidi" w:hAnsiTheme="majorBidi"/>
              <w:lang w:val="ar-SA"/>
            </w:rPr>
            <w:t>]</w:t>
          </w:r>
        </w:p>
      </w:docPartBody>
    </w:docPart>
    <w:docPart>
      <w:docPartPr>
        <w:name w:val="7D9ABA97AF4C40C782F51B7F12D57FA7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27192A14-BA32-47B2-B8A2-9EADAA450E71}"/>
      </w:docPartPr>
      <w:docPartBody>
        <w:p w:rsidR="00000000" w:rsidRDefault="00000000">
          <w:pPr>
            <w:pStyle w:val="7D9ABA97AF4C40C782F51B7F12D57FA7"/>
          </w:pPr>
          <w:r>
            <w:rPr>
              <w:rStyle w:val="a5"/>
              <w:rFonts w:cs="Times New Roman"/>
              <w:rtl/>
              <w:lang w:val="ar-SA"/>
            </w:rPr>
            <w:t>أدخل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أي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محتوى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تريد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تكراره،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بما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في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ذلك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عناصر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تحكم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المحتوى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الأخرى</w:t>
          </w:r>
          <w:r>
            <w:rPr>
              <w:rStyle w:val="a5"/>
              <w:rFonts w:cs="Calibri"/>
              <w:rtl/>
              <w:lang w:val="ar-SA"/>
            </w:rPr>
            <w:t xml:space="preserve">. </w:t>
          </w:r>
          <w:r>
            <w:rPr>
              <w:rStyle w:val="a5"/>
              <w:rFonts w:cs="Times New Roman"/>
              <w:rtl/>
              <w:lang w:val="ar-SA"/>
            </w:rPr>
            <w:t>ويمكنك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أيضاً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إدراج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عنصر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التحكم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هذا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حول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صفوف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الجداول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لتكرار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أجزاء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من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جدول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ما</w:t>
          </w:r>
          <w:r>
            <w:rPr>
              <w:rStyle w:val="a5"/>
              <w:rFonts w:cs="Calibri"/>
              <w:rtl/>
              <w:lang w:val="ar-SA"/>
            </w:rPr>
            <w:t>.</w:t>
          </w:r>
        </w:p>
      </w:docPartBody>
    </w:docPart>
    <w:docPart>
      <w:docPartPr>
        <w:name w:val="FC9AFD1CCCC441D19693A86722C338B2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878CF6E1-2814-4930-BC04-99EE7CB38561}"/>
      </w:docPartPr>
      <w:docPartBody>
        <w:p w:rsidR="00000000" w:rsidRDefault="00000000">
          <w:pPr>
            <w:pStyle w:val="FC9AFD1CCCC441D19693A86722C338B2"/>
          </w:pPr>
          <w:r>
            <w:rPr>
              <w:rStyle w:val="a5"/>
              <w:rFonts w:cs="Times New Roman"/>
              <w:rtl/>
              <w:lang w:val="ar-SA"/>
            </w:rPr>
            <w:t>أدخل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أي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محتوى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تريد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تكراره،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بما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في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ذلك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عناصر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تحكم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المحتوى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الأخرى</w:t>
          </w:r>
          <w:r>
            <w:rPr>
              <w:rStyle w:val="a5"/>
              <w:rFonts w:cs="Calibri"/>
              <w:rtl/>
              <w:lang w:val="ar-SA"/>
            </w:rPr>
            <w:t xml:space="preserve">. </w:t>
          </w:r>
          <w:r>
            <w:rPr>
              <w:rStyle w:val="a5"/>
              <w:rFonts w:cs="Times New Roman"/>
              <w:rtl/>
              <w:lang w:val="ar-SA"/>
            </w:rPr>
            <w:t>ويمكنك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أيضاً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إدراج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عنصر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التحكم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هذا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حول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صفوف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الجداول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لتكرار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أجزاء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من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جدول</w:t>
          </w:r>
          <w:r>
            <w:rPr>
              <w:rStyle w:val="a5"/>
              <w:rFonts w:cs="Calibri"/>
              <w:rtl/>
              <w:lang w:val="ar-SA"/>
            </w:rPr>
            <w:t xml:space="preserve"> </w:t>
          </w:r>
          <w:r>
            <w:rPr>
              <w:rStyle w:val="a5"/>
              <w:rFonts w:cs="Times New Roman"/>
              <w:rtl/>
              <w:lang w:val="ar-SA"/>
            </w:rPr>
            <w:t>ما</w:t>
          </w:r>
          <w:r>
            <w:rPr>
              <w:rStyle w:val="a5"/>
              <w:rFonts w:cs="Calibri"/>
              <w:rtl/>
              <w:lang w:val="ar-SA"/>
            </w:rPr>
            <w:t>.</w:t>
          </w:r>
        </w:p>
      </w:docPartBody>
    </w:docPart>
    <w:docPart>
      <w:docPartPr>
        <w:name w:val="E44F55DE7A70449191AD699577F62C7A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ACD0E361-4CBA-466F-A199-E525456276E9}"/>
      </w:docPartPr>
      <w:docPartBody>
        <w:p w:rsidR="00000000" w:rsidRDefault="00CF6F58" w:rsidP="00CF6F58">
          <w:pPr>
            <w:pStyle w:val="E44F55DE7A70449191AD699577F62C7A"/>
          </w:pPr>
          <w:r w:rsidRPr="00F34E26">
            <w:rPr>
              <w:rFonts w:asciiTheme="majorBidi" w:hAnsiTheme="majorBidi" w:cstheme="majorBidi"/>
              <w:lang w:val="ar-SA"/>
            </w:rPr>
            <w:t>[موقع ويب]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58"/>
    <w:rsid w:val="00920683"/>
    <w:rsid w:val="00AD2E7E"/>
    <w:rsid w:val="00C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C9BF2C3FDC499894A5C78F76C54686">
    <w:name w:val="87C9BF2C3FDC499894A5C78F76C54686"/>
    <w:pPr>
      <w:bidi/>
    </w:pPr>
  </w:style>
  <w:style w:type="paragraph" w:customStyle="1" w:styleId="3313C62E775842998B215F5C847921CE">
    <w:name w:val="3313C62E775842998B215F5C847921CE"/>
    <w:pPr>
      <w:bidi/>
    </w:pPr>
  </w:style>
  <w:style w:type="paragraph" w:customStyle="1" w:styleId="06D7BEB361B4411595B8A642BD937ADA">
    <w:name w:val="06D7BEB361B4411595B8A642BD937ADA"/>
    <w:pPr>
      <w:bidi/>
    </w:pPr>
  </w:style>
  <w:style w:type="paragraph" w:customStyle="1" w:styleId="8C83B26CC80F4483B912150E0F247E96">
    <w:name w:val="8C83B26CC80F4483B912150E0F247E96"/>
    <w:pPr>
      <w:bidi/>
    </w:pPr>
  </w:style>
  <w:style w:type="character" w:styleId="a3">
    <w:name w:val="Emphasis"/>
    <w:basedOn w:val="a0"/>
    <w:uiPriority w:val="2"/>
    <w:unhideWhenUsed/>
    <w:qFormat/>
    <w:rPr>
      <w:color w:val="4472C4" w:themeColor="accent1"/>
    </w:rPr>
  </w:style>
  <w:style w:type="paragraph" w:customStyle="1" w:styleId="F3EFD87BCC164B94AD0D24789F07A6B3">
    <w:name w:val="F3EFD87BCC164B94AD0D24789F07A6B3"/>
    <w:pPr>
      <w:bidi/>
    </w:pPr>
  </w:style>
  <w:style w:type="paragraph" w:customStyle="1" w:styleId="5E228118D69C46A1BDC3AC8A81626FB9">
    <w:name w:val="5E228118D69C46A1BDC3AC8A81626FB9"/>
    <w:pPr>
      <w:bidi/>
    </w:pPr>
  </w:style>
  <w:style w:type="paragraph" w:customStyle="1" w:styleId="3C7642C2E34544AFBB1DD5F06D538522">
    <w:name w:val="3C7642C2E34544AFBB1DD5F06D538522"/>
    <w:pPr>
      <w:bidi/>
    </w:pPr>
  </w:style>
  <w:style w:type="paragraph" w:customStyle="1" w:styleId="a4">
    <w:name w:val="نص السيرة الذاتية"/>
    <w:basedOn w:val="a"/>
    <w:qFormat/>
    <w:rsid w:val="00CF6F58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rtl/>
      <w:cs/>
      <w14:ligatures w14:val="none"/>
    </w:rPr>
  </w:style>
  <w:style w:type="paragraph" w:customStyle="1" w:styleId="8951F9EF79FC44CE8CB16FA84C9DC740">
    <w:name w:val="8951F9EF79FC44CE8CB16FA84C9DC740"/>
    <w:pPr>
      <w:bidi/>
    </w:pPr>
  </w:style>
  <w:style w:type="character" w:styleId="a5">
    <w:name w:val="Placeholder Text"/>
    <w:basedOn w:val="a0"/>
    <w:uiPriority w:val="99"/>
    <w:semiHidden/>
    <w:rsid w:val="00CF6F58"/>
    <w:rPr>
      <w:color w:val="808080"/>
    </w:rPr>
  </w:style>
  <w:style w:type="paragraph" w:customStyle="1" w:styleId="7D9ABA97AF4C40C782F51B7F12D57FA7">
    <w:name w:val="7D9ABA97AF4C40C782F51B7F12D57FA7"/>
    <w:pPr>
      <w:bidi/>
    </w:pPr>
  </w:style>
  <w:style w:type="paragraph" w:customStyle="1" w:styleId="48DE4D9D293442D6BD88EDB9B615AF99">
    <w:name w:val="48DE4D9D293442D6BD88EDB9B615AF99"/>
    <w:pPr>
      <w:bidi/>
    </w:pPr>
  </w:style>
  <w:style w:type="paragraph" w:customStyle="1" w:styleId="8A7B45B89D3D4AC68D8A6FBD09276370">
    <w:name w:val="8A7B45B89D3D4AC68D8A6FBD09276370"/>
    <w:pPr>
      <w:bidi/>
    </w:pPr>
  </w:style>
  <w:style w:type="paragraph" w:customStyle="1" w:styleId="C8E3B593BF9943B28B02EFD89979232B">
    <w:name w:val="C8E3B593BF9943B28B02EFD89979232B"/>
    <w:pPr>
      <w:bidi/>
    </w:pPr>
  </w:style>
  <w:style w:type="paragraph" w:customStyle="1" w:styleId="FC9AFD1CCCC441D19693A86722C338B2">
    <w:name w:val="FC9AFD1CCCC441D19693A86722C338B2"/>
    <w:pPr>
      <w:bidi/>
    </w:pPr>
  </w:style>
  <w:style w:type="paragraph" w:customStyle="1" w:styleId="F94F860F019A485E9383E3D7519937C1">
    <w:name w:val="F94F860F019A485E9383E3D7519937C1"/>
    <w:pPr>
      <w:bidi/>
    </w:pPr>
  </w:style>
  <w:style w:type="paragraph" w:customStyle="1" w:styleId="1284348870114F35A29F304DBDFA0897">
    <w:name w:val="1284348870114F35A29F304DBDFA0897"/>
    <w:pPr>
      <w:bidi/>
    </w:pPr>
  </w:style>
  <w:style w:type="paragraph" w:customStyle="1" w:styleId="1E66481BF15747CA88A757DC64105764">
    <w:name w:val="1E66481BF15747CA88A757DC64105764"/>
    <w:pPr>
      <w:bidi/>
    </w:pPr>
  </w:style>
  <w:style w:type="paragraph" w:customStyle="1" w:styleId="89908717A02A4A7ABB55979102275352">
    <w:name w:val="89908717A02A4A7ABB55979102275352"/>
    <w:pPr>
      <w:bidi/>
    </w:pPr>
  </w:style>
  <w:style w:type="paragraph" w:customStyle="1" w:styleId="D1B79FDAFCAC446EBC8545F24C03281E">
    <w:name w:val="D1B79FDAFCAC446EBC8545F24C03281E"/>
    <w:pPr>
      <w:bidi/>
    </w:pPr>
  </w:style>
  <w:style w:type="paragraph" w:customStyle="1" w:styleId="7D6BE1C9DE60425EAFE68B86C9A925AA">
    <w:name w:val="7D6BE1C9DE60425EAFE68B86C9A925AA"/>
    <w:pPr>
      <w:bidi/>
    </w:pPr>
  </w:style>
  <w:style w:type="paragraph" w:customStyle="1" w:styleId="1063F52EB2DE4D84B054C0A2161366B9">
    <w:name w:val="1063F52EB2DE4D84B054C0A2161366B9"/>
    <w:pPr>
      <w:bidi/>
    </w:pPr>
  </w:style>
  <w:style w:type="paragraph" w:customStyle="1" w:styleId="CA93BF732C37403F9CF1901D80669F8F">
    <w:name w:val="CA93BF732C37403F9CF1901D80669F8F"/>
    <w:pPr>
      <w:bidi/>
    </w:pPr>
  </w:style>
  <w:style w:type="paragraph" w:customStyle="1" w:styleId="7B9966E5FB4C487E9F2C1A3373B9AF60">
    <w:name w:val="7B9966E5FB4C487E9F2C1A3373B9AF60"/>
    <w:rsid w:val="00CF6F58"/>
    <w:pPr>
      <w:bidi/>
    </w:pPr>
  </w:style>
  <w:style w:type="paragraph" w:customStyle="1" w:styleId="969538311E8A4E09B6CE652B7C91D14F">
    <w:name w:val="969538311E8A4E09B6CE652B7C91D14F"/>
    <w:rsid w:val="00CF6F58"/>
    <w:pPr>
      <w:bidi/>
    </w:pPr>
  </w:style>
  <w:style w:type="paragraph" w:customStyle="1" w:styleId="CC5B9D2B523F404B9086E08B651BDC3D">
    <w:name w:val="CC5B9D2B523F404B9086E08B651BDC3D"/>
    <w:rsid w:val="00CF6F58"/>
    <w:pPr>
      <w:bidi/>
    </w:pPr>
  </w:style>
  <w:style w:type="paragraph" w:customStyle="1" w:styleId="C93943DEA1F84CDD98F438915B0CA0DC">
    <w:name w:val="C93943DEA1F84CDD98F438915B0CA0DC"/>
    <w:rsid w:val="00CF6F58"/>
    <w:pPr>
      <w:bidi/>
    </w:pPr>
  </w:style>
  <w:style w:type="paragraph" w:customStyle="1" w:styleId="C0C9D541351A4E93B01E5BDDCD7639D4">
    <w:name w:val="C0C9D541351A4E93B01E5BDDCD7639D4"/>
    <w:rsid w:val="00CF6F58"/>
    <w:pPr>
      <w:bidi/>
    </w:pPr>
  </w:style>
  <w:style w:type="paragraph" w:customStyle="1" w:styleId="CB93F7F773834813AC84853EAE5C34F7">
    <w:name w:val="CB93F7F773834813AC84853EAE5C34F7"/>
    <w:rsid w:val="00CF6F58"/>
    <w:pPr>
      <w:bidi/>
    </w:pPr>
  </w:style>
  <w:style w:type="paragraph" w:customStyle="1" w:styleId="76F8A7A5B1DD468AAC528F83BD7BB5F5">
    <w:name w:val="76F8A7A5B1DD468AAC528F83BD7BB5F5"/>
    <w:rsid w:val="00CF6F58"/>
    <w:pPr>
      <w:bidi/>
    </w:pPr>
  </w:style>
  <w:style w:type="paragraph" w:customStyle="1" w:styleId="06F1A89FB6514CE78AD9620FB11E1D95">
    <w:name w:val="06F1A89FB6514CE78AD9620FB11E1D95"/>
    <w:rsid w:val="00CF6F58"/>
    <w:pPr>
      <w:bidi/>
    </w:pPr>
  </w:style>
  <w:style w:type="paragraph" w:customStyle="1" w:styleId="1D4E59722A224DBE89E538B1B33BD2C4">
    <w:name w:val="1D4E59722A224DBE89E538B1B33BD2C4"/>
    <w:rsid w:val="00CF6F58"/>
    <w:pPr>
      <w:bidi/>
    </w:pPr>
  </w:style>
  <w:style w:type="paragraph" w:customStyle="1" w:styleId="61152EE39E574A938C86E9E4B3F9AA3E">
    <w:name w:val="61152EE39E574A938C86E9E4B3F9AA3E"/>
    <w:rsid w:val="00CF6F58"/>
    <w:pPr>
      <w:bidi/>
    </w:pPr>
  </w:style>
  <w:style w:type="paragraph" w:customStyle="1" w:styleId="0D01DBD7793B48C79C7CC8ED25535B1D">
    <w:name w:val="0D01DBD7793B48C79C7CC8ED25535B1D"/>
    <w:rsid w:val="00CF6F58"/>
    <w:pPr>
      <w:bidi/>
    </w:pPr>
  </w:style>
  <w:style w:type="paragraph" w:customStyle="1" w:styleId="A79055D09E434584A8482FCED2825040">
    <w:name w:val="A79055D09E434584A8482FCED2825040"/>
    <w:rsid w:val="00CF6F58"/>
    <w:pPr>
      <w:bidi/>
    </w:pPr>
  </w:style>
  <w:style w:type="paragraph" w:customStyle="1" w:styleId="597433BEC18D4E5FBFD48C251EF187AF">
    <w:name w:val="597433BEC18D4E5FBFD48C251EF187AF"/>
    <w:rsid w:val="00CF6F58"/>
    <w:pPr>
      <w:bidi/>
    </w:pPr>
  </w:style>
  <w:style w:type="paragraph" w:customStyle="1" w:styleId="E44F55DE7A70449191AD699577F62C7A">
    <w:name w:val="E44F55DE7A70449191AD699577F62C7A"/>
    <w:rsid w:val="00CF6F58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0597772385</CompanyPhone>
  <CompanyFax/>
  <CompanyEmail>bl3ck.2005@gmail.com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E547F0-6340-4373-9851-6BAF4E658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26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 Al-amoudi</dc:creator>
  <cp:keywords>https:/user-hamooda.github.io/my-protofailo/home</cp:keywords>
  <cp:lastModifiedBy>PC</cp:lastModifiedBy>
  <cp:revision>1</cp:revision>
  <dcterms:created xsi:type="dcterms:W3CDTF">2025-01-14T16:57:00Z</dcterms:created>
  <dcterms:modified xsi:type="dcterms:W3CDTF">2025-01-14T17:24:00Z</dcterms:modified>
  <cp:category>Gaza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